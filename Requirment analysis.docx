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4D9D" w14:textId="686BFF25" w:rsidR="00EF36A5" w:rsidRPr="00AB4981" w:rsidRDefault="005A7BA5" w:rsidP="00AB4981">
      <w:pPr>
        <w:pStyle w:val="Title"/>
      </w:pPr>
      <w:r>
        <w:t>Vehicle rental system</w:t>
      </w:r>
    </w:p>
    <w:p w14:paraId="52DA0D1C" w14:textId="0EE7FB49" w:rsidR="00EF36A5" w:rsidRPr="00AB4981" w:rsidRDefault="00EF36A5" w:rsidP="00AB4981">
      <w:pPr>
        <w:pStyle w:val="Details"/>
      </w:pPr>
      <w:r w:rsidRPr="00AB4981">
        <w:rPr>
          <w:b/>
        </w:rPr>
        <w:t>Date</w:t>
      </w:r>
      <w:r w:rsidRPr="00AB4981">
        <w:t xml:space="preserve">: </w:t>
      </w:r>
      <w:r w:rsidR="00697FD6">
        <w:t>04</w:t>
      </w:r>
      <w:r w:rsidR="005A7BA5">
        <w:t>-02-2019</w:t>
      </w:r>
    </w:p>
    <w:p w14:paraId="35B1004B" w14:textId="31519335" w:rsidR="00EF36A5" w:rsidRDefault="00754ABC" w:rsidP="00AB4981">
      <w:pPr>
        <w:pStyle w:val="Details"/>
      </w:pPr>
      <w:r>
        <w:rPr>
          <w:b/>
        </w:rPr>
        <w:t>Guide</w:t>
      </w:r>
      <w:r w:rsidR="00EF36A5" w:rsidRPr="00AB4981">
        <w:t xml:space="preserve">: </w:t>
      </w:r>
      <w:proofErr w:type="spellStart"/>
      <w:r w:rsidR="005A7BA5">
        <w:t>Ankitha</w:t>
      </w:r>
      <w:proofErr w:type="spellEnd"/>
      <w:r w:rsidR="005A7BA5">
        <w:t xml:space="preserve"> Philip</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07F2C78E" w14:textId="76A7C21E" w:rsidR="00A57CE9" w:rsidRPr="00830070" w:rsidRDefault="00830070" w:rsidP="00830070">
      <w:pPr>
        <w:pStyle w:val="Details"/>
        <w:ind w:left="709"/>
        <w:jc w:val="both"/>
        <w:rPr>
          <w:i/>
          <w:szCs w:val="28"/>
        </w:rPr>
      </w:pPr>
      <w:r w:rsidRPr="00830070">
        <w:rPr>
          <w:szCs w:val="28"/>
        </w:rPr>
        <w:t>Vehicle Rental System is a system design especially for large, premium and small vehicle for rental business. The vehicle rental system provides complete functionality of listing and booking vehicle online.</w:t>
      </w:r>
    </w:p>
    <w:p w14:paraId="76189B23" w14:textId="77777777" w:rsidR="00A57CE9" w:rsidRDefault="00A57CE9" w:rsidP="00830070">
      <w:pPr>
        <w:pStyle w:val="Details"/>
        <w:ind w:left="709"/>
      </w:pPr>
    </w:p>
    <w:p w14:paraId="45C20DAD" w14:textId="1A533C59" w:rsidR="00754ABC" w:rsidRDefault="00A57CE9" w:rsidP="00830070">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sdt>
      <w:sdtPr>
        <w:rPr>
          <w:sz w:val="28"/>
          <w:szCs w:val="28"/>
        </w:rPr>
        <w:id w:val="-1241170220"/>
        <w:placeholder>
          <w:docPart w:val="C14C9DCBF3C74FE09E520AADD3302229"/>
        </w:placeholder>
        <w:text/>
      </w:sdtPr>
      <w:sdtEndPr/>
      <w:sdtContent>
        <w:p w14:paraId="54906F93" w14:textId="67F9AE7C" w:rsidR="00830070" w:rsidRPr="00830070" w:rsidRDefault="00830070" w:rsidP="00830070">
          <w:pPr>
            <w:ind w:left="709" w:right="142"/>
            <w:jc w:val="both"/>
            <w:rPr>
              <w:color w:val="767171" w:themeColor="background2" w:themeShade="80"/>
              <w:sz w:val="28"/>
              <w:szCs w:val="28"/>
            </w:rPr>
          </w:pPr>
          <w:r w:rsidRPr="00830070">
            <w:rPr>
              <w:sz w:val="28"/>
              <w:szCs w:val="28"/>
            </w:rPr>
            <w:t>Vehicle rental system is totally a computerized system. The new system provides features like time efficiency to add vehicle details by different vehicle owners, show vehicle and rent details, book the vehicle, user profiles. This system provides tourism and travelling facilities. It is the most software application for managing online vehicle rental business. The system also provides users to book a taxi.</w:t>
          </w:r>
        </w:p>
      </w:sdtContent>
    </w:sdt>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2768210A" w:rsidR="00754ABC" w:rsidRPr="00697FD6" w:rsidRDefault="00697FD6" w:rsidP="00697FD6">
      <w:pPr>
        <w:pStyle w:val="Details"/>
        <w:ind w:left="720"/>
      </w:pPr>
      <w:r>
        <w:t>Viewers/Public can view all cars with their specification. They can book vehicle only after registration.</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50A92F" w14:textId="3655498E" w:rsidR="00754ABC" w:rsidRDefault="00697FD6" w:rsidP="00754ABC">
      <w:pPr>
        <w:pStyle w:val="Details"/>
        <w:ind w:left="720"/>
      </w:pPr>
      <w:r>
        <w:t xml:space="preserve">The modules include </w:t>
      </w:r>
    </w:p>
    <w:p w14:paraId="6C5BF7C7" w14:textId="77777777" w:rsidR="00605D6B" w:rsidRDefault="00605D6B" w:rsidP="00754ABC">
      <w:pPr>
        <w:pStyle w:val="Details"/>
        <w:ind w:left="720"/>
      </w:pPr>
    </w:p>
    <w:p w14:paraId="1F3D899A" w14:textId="1874380D" w:rsidR="00605D6B" w:rsidRDefault="00605D6B" w:rsidP="00754ABC">
      <w:pPr>
        <w:pStyle w:val="Details"/>
        <w:ind w:left="720"/>
      </w:pPr>
      <w:r w:rsidRPr="005535E2">
        <w:rPr>
          <w:i/>
          <w:u w:val="single"/>
        </w:rPr>
        <w:t>Manage Vehicle:</w:t>
      </w:r>
      <w:r>
        <w:t xml:space="preserve"> </w:t>
      </w:r>
      <w:r w:rsidR="005535E2">
        <w:t xml:space="preserve">The vehicle owner can add and edit vehicle for rental and users can view and book the vehicle. </w:t>
      </w:r>
    </w:p>
    <w:p w14:paraId="26B749B2" w14:textId="77777777" w:rsidR="00605D6B" w:rsidRDefault="00605D6B" w:rsidP="00754ABC">
      <w:pPr>
        <w:pStyle w:val="Details"/>
        <w:ind w:left="720"/>
      </w:pPr>
    </w:p>
    <w:p w14:paraId="09B4C0BC" w14:textId="25BEE080" w:rsidR="00605D6B" w:rsidRDefault="00605D6B" w:rsidP="00605D6B">
      <w:pPr>
        <w:pStyle w:val="Details"/>
        <w:ind w:left="720"/>
      </w:pPr>
      <w:r w:rsidRPr="00605D6B">
        <w:rPr>
          <w:i/>
          <w:u w:val="single"/>
        </w:rPr>
        <w:t>Vehicle Booking</w:t>
      </w:r>
      <w:r w:rsidRPr="00605D6B">
        <w:rPr>
          <w:i/>
        </w:rPr>
        <w:t xml:space="preserve">: </w:t>
      </w:r>
      <w:r w:rsidRPr="005535E2">
        <w:t>Create Booking,</w:t>
      </w:r>
      <w:r w:rsidRPr="00605D6B">
        <w:rPr>
          <w:i/>
        </w:rPr>
        <w:t xml:space="preserve"> </w:t>
      </w:r>
      <w:r w:rsidRPr="005535E2">
        <w:t>View Pending Booking Details and</w:t>
      </w:r>
      <w:r w:rsidRPr="00605D6B">
        <w:rPr>
          <w:i/>
        </w:rPr>
        <w:t xml:space="preserve"> </w:t>
      </w:r>
      <w:r w:rsidRPr="00605D6B">
        <w:t>Completed Booking Details. Cancel the booking by user.</w:t>
      </w:r>
    </w:p>
    <w:p w14:paraId="6092F82C" w14:textId="77777777" w:rsidR="00605D6B" w:rsidRPr="00605D6B" w:rsidRDefault="00605D6B" w:rsidP="00605D6B">
      <w:pPr>
        <w:pStyle w:val="Details"/>
        <w:ind w:left="720"/>
      </w:pPr>
    </w:p>
    <w:p w14:paraId="7652AB4F" w14:textId="014786E8" w:rsidR="00605D6B" w:rsidRDefault="00605D6B" w:rsidP="00605D6B">
      <w:pPr>
        <w:pStyle w:val="Details"/>
        <w:ind w:left="720"/>
      </w:pPr>
      <w:r w:rsidRPr="00605D6B">
        <w:rPr>
          <w:i/>
          <w:u w:val="single"/>
        </w:rPr>
        <w:lastRenderedPageBreak/>
        <w:t>Payment Module</w:t>
      </w:r>
      <w:r w:rsidRPr="00605D6B">
        <w:t>: Multiple payment option are present for customers to pay for the rented vehicle. Users will have a leverage to pay via credit cards, debit cards and cash on delivery. User can also track the payments done and their payment status along in their account.</w:t>
      </w:r>
    </w:p>
    <w:p w14:paraId="300F1A5F" w14:textId="77777777" w:rsidR="00605D6B" w:rsidRPr="00605D6B" w:rsidRDefault="00605D6B" w:rsidP="00605D6B">
      <w:pPr>
        <w:pStyle w:val="Details"/>
        <w:ind w:left="720"/>
      </w:pPr>
    </w:p>
    <w:p w14:paraId="4E7368CE" w14:textId="65B859DA" w:rsidR="00605D6B" w:rsidRPr="00605D6B" w:rsidRDefault="00605D6B" w:rsidP="00605D6B">
      <w:pPr>
        <w:pStyle w:val="Details"/>
        <w:ind w:left="720"/>
      </w:pPr>
      <w:r w:rsidRPr="00605D6B">
        <w:rPr>
          <w:i/>
          <w:u w:val="single"/>
        </w:rPr>
        <w:t>Advanced Search Options:</w:t>
      </w:r>
      <w:r w:rsidRPr="00605D6B">
        <w:t xml:space="preserve"> Car rental system helps the users to perform the search on the basis of different criteria like city and the date ranges. Filters for selecting a particular vehicle as per requiremen</w:t>
      </w:r>
      <w:r>
        <w:t>t is also present in the system.</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3072ECCB" w14:textId="64D679DF" w:rsidR="00830070" w:rsidRDefault="00830070" w:rsidP="00697FD6">
      <w:pPr>
        <w:pStyle w:val="Details"/>
        <w:ind w:left="720"/>
        <w:rPr>
          <w:i/>
        </w:rPr>
      </w:pPr>
      <w:r>
        <w:rPr>
          <w:i/>
        </w:rPr>
        <w:t>Admin</w:t>
      </w:r>
      <w:r w:rsidR="00697FD6">
        <w:rPr>
          <w:i/>
        </w:rPr>
        <w:t xml:space="preserve">, </w:t>
      </w:r>
      <w:r>
        <w:rPr>
          <w:i/>
        </w:rPr>
        <w:t>Vehicle Owners</w:t>
      </w:r>
      <w:r w:rsidR="00697FD6">
        <w:rPr>
          <w:i/>
        </w:rPr>
        <w:t xml:space="preserve">, </w:t>
      </w:r>
      <w:r>
        <w:rPr>
          <w:i/>
        </w:rPr>
        <w:t>Taxi Drivers</w:t>
      </w:r>
      <w:r w:rsidR="00697FD6">
        <w:rPr>
          <w:i/>
        </w:rPr>
        <w:t xml:space="preserve">, Registered </w:t>
      </w:r>
      <w:r>
        <w:rPr>
          <w:i/>
        </w:rPr>
        <w:t>Users</w:t>
      </w:r>
      <w:r w:rsidR="00697FD6">
        <w:rPr>
          <w:i/>
        </w:rPr>
        <w:t xml:space="preserve"> and Public users</w:t>
      </w:r>
      <w:r w:rsidR="005535E2">
        <w:rPr>
          <w:i/>
        </w:rPr>
        <w:t>.</w:t>
      </w:r>
    </w:p>
    <w:p w14:paraId="12C88FB8" w14:textId="77777777" w:rsidR="00754ABC" w:rsidRDefault="00754ABC" w:rsidP="00605D6B">
      <w:pPr>
        <w:pStyle w:val="Details"/>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6467EF1B" w:rsidR="00754ABC" w:rsidRPr="002569B5" w:rsidRDefault="00605D6B" w:rsidP="00754ABC">
      <w:pPr>
        <w:pStyle w:val="Details"/>
        <w:ind w:left="720"/>
        <w:rPr>
          <w:i/>
        </w:rPr>
      </w:pPr>
      <w:r>
        <w:rPr>
          <w:i/>
        </w:rPr>
        <w:t xml:space="preserve">The system is not owned by any organization or firm. It is completed owned by developer. </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51DF2E4D" w14:textId="6DDD3E25" w:rsidR="00754ABC" w:rsidRDefault="00830070" w:rsidP="00830070">
      <w:pPr>
        <w:pStyle w:val="Details"/>
        <w:ind w:left="720"/>
      </w:pPr>
      <w:r>
        <w:t xml:space="preserve"> </w:t>
      </w:r>
      <w:r w:rsidR="00605D6B">
        <w:t>Automobile industry</w:t>
      </w: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25F51E9E" w14:textId="17802D56" w:rsidR="00754ABC" w:rsidRDefault="005257A4" w:rsidP="0055231C">
      <w:pPr>
        <w:pStyle w:val="Details"/>
        <w:ind w:left="720"/>
        <w:rPr>
          <w:i/>
        </w:rPr>
      </w:pPr>
      <w:proofErr w:type="spellStart"/>
      <w:r>
        <w:rPr>
          <w:i/>
        </w:rPr>
        <w:t>Jibin</w:t>
      </w:r>
      <w:proofErr w:type="spellEnd"/>
      <w:r>
        <w:rPr>
          <w:i/>
        </w:rPr>
        <w:t xml:space="preserve"> James</w:t>
      </w:r>
    </w:p>
    <w:p w14:paraId="6A569ADE" w14:textId="2B580B4B" w:rsidR="005257A4" w:rsidRPr="0055231C" w:rsidRDefault="005257A4" w:rsidP="0055231C">
      <w:pPr>
        <w:pStyle w:val="Details"/>
        <w:ind w:left="720"/>
        <w:rPr>
          <w:i/>
        </w:rPr>
      </w:pPr>
      <w:r>
        <w:rPr>
          <w:i/>
        </w:rPr>
        <w:t xml:space="preserve">Indus Motors </w:t>
      </w:r>
      <w:proofErr w:type="spellStart"/>
      <w:r>
        <w:rPr>
          <w:i/>
        </w:rPr>
        <w:t>Kattappana</w:t>
      </w:r>
      <w:proofErr w:type="spellEnd"/>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688BDC5F" w14:textId="018D8FA5" w:rsidR="00754ABC" w:rsidRDefault="005257A4" w:rsidP="005257A4">
      <w:pPr>
        <w:pStyle w:val="Details"/>
        <w:ind w:left="720"/>
        <w:rPr>
          <w:i/>
        </w:rPr>
      </w:pPr>
      <w:r>
        <w:rPr>
          <w:i/>
        </w:rPr>
        <w:t>Q1. What is your personal opinion about automate the existing car rental system by a website?</w:t>
      </w:r>
    </w:p>
    <w:p w14:paraId="27A86092" w14:textId="646E4D7D" w:rsidR="005257A4" w:rsidRDefault="005257A4" w:rsidP="005257A4">
      <w:pPr>
        <w:pStyle w:val="Details"/>
        <w:ind w:left="720"/>
        <w:rPr>
          <w:i/>
        </w:rPr>
      </w:pPr>
      <w:r>
        <w:rPr>
          <w:i/>
        </w:rPr>
        <w:tab/>
        <w:t>It will be a great choice for people looking vehicle for rent.</w:t>
      </w:r>
    </w:p>
    <w:p w14:paraId="7EA69212" w14:textId="77777777" w:rsidR="001F0B3B" w:rsidRDefault="001F0B3B" w:rsidP="005257A4">
      <w:pPr>
        <w:pStyle w:val="Details"/>
        <w:ind w:left="720"/>
        <w:rPr>
          <w:i/>
        </w:rPr>
      </w:pPr>
    </w:p>
    <w:p w14:paraId="573EC61B" w14:textId="77777777" w:rsidR="001F0B3B" w:rsidRDefault="001F0B3B" w:rsidP="005257A4">
      <w:pPr>
        <w:pStyle w:val="Details"/>
        <w:ind w:left="720"/>
        <w:rPr>
          <w:i/>
        </w:rPr>
      </w:pPr>
    </w:p>
    <w:p w14:paraId="092C9737" w14:textId="77777777" w:rsidR="00EC72EC" w:rsidRDefault="00EC72EC" w:rsidP="005257A4">
      <w:pPr>
        <w:pStyle w:val="Details"/>
        <w:ind w:left="720"/>
        <w:rPr>
          <w:i/>
        </w:rPr>
      </w:pPr>
    </w:p>
    <w:p w14:paraId="0EB1DCF2" w14:textId="658F124F" w:rsidR="00EC72EC" w:rsidRDefault="00EC72EC" w:rsidP="005257A4">
      <w:pPr>
        <w:pStyle w:val="Details"/>
        <w:ind w:left="720"/>
        <w:rPr>
          <w:i/>
        </w:rPr>
      </w:pPr>
      <w:r>
        <w:rPr>
          <w:i/>
        </w:rPr>
        <w:lastRenderedPageBreak/>
        <w:t>Q2</w:t>
      </w:r>
      <w:r w:rsidRPr="001F0B3B">
        <w:t xml:space="preserve">. How </w:t>
      </w:r>
      <w:r w:rsidR="007A1506" w:rsidRPr="001F0B3B">
        <w:t>the system can achieve vehicle owners?</w:t>
      </w:r>
    </w:p>
    <w:p w14:paraId="04A5BEA2" w14:textId="3195809C" w:rsidR="007A1506" w:rsidRDefault="007A1506" w:rsidP="007A1506">
      <w:pPr>
        <w:pStyle w:val="Details"/>
        <w:ind w:left="720"/>
        <w:jc w:val="both"/>
      </w:pPr>
      <w:r>
        <w:rPr>
          <w:i/>
        </w:rPr>
        <w:tab/>
      </w:r>
      <w:r w:rsidRPr="007A1506">
        <w:t xml:space="preserve">Every </w:t>
      </w:r>
      <w:r>
        <w:t>vehicle</w:t>
      </w:r>
      <w:r w:rsidRPr="007A1506">
        <w:t xml:space="preserve"> owner comes to realize that his business needs to have an online presence since people all over the world are </w:t>
      </w:r>
      <w:r>
        <w:t>using</w:t>
      </w:r>
      <w:r w:rsidRPr="007A1506">
        <w:t xml:space="preserve"> the Internet. The process of moving a business online starts with understanding the ins and outs</w:t>
      </w:r>
      <w:r>
        <w:t xml:space="preserve">. Everybody is work for profit. </w:t>
      </w:r>
    </w:p>
    <w:p w14:paraId="4F73A6A7" w14:textId="77777777" w:rsidR="007A1506" w:rsidRDefault="007A1506" w:rsidP="007A1506">
      <w:pPr>
        <w:pStyle w:val="Details"/>
        <w:ind w:left="720"/>
        <w:jc w:val="both"/>
      </w:pPr>
    </w:p>
    <w:p w14:paraId="22CD4789" w14:textId="1E42E688" w:rsidR="007A1506" w:rsidRDefault="007A1506" w:rsidP="007A1506">
      <w:pPr>
        <w:pStyle w:val="Details"/>
        <w:ind w:left="720"/>
        <w:jc w:val="both"/>
      </w:pPr>
      <w:r>
        <w:t>Q3.</w:t>
      </w:r>
      <w:r w:rsidR="001F0B3B">
        <w:t xml:space="preserve"> What are the basic functions needed to provide for users?</w:t>
      </w:r>
    </w:p>
    <w:p w14:paraId="161EE436" w14:textId="086C7D8E" w:rsidR="001F0B3B" w:rsidRDefault="001F0B3B" w:rsidP="001F0B3B">
      <w:pPr>
        <w:pStyle w:val="Details"/>
        <w:ind w:left="720"/>
        <w:jc w:val="both"/>
      </w:pPr>
      <w:r>
        <w:tab/>
        <w:t>The system</w:t>
      </w:r>
      <w:r w:rsidRPr="001F0B3B">
        <w:t xml:space="preserve"> provides features like time efficiency to add vehicle details by different vehicle owners, show vehicle and rent details, book the vehicle,</w:t>
      </w:r>
      <w:r>
        <w:t xml:space="preserve"> additional payment functions and manage</w:t>
      </w:r>
      <w:r w:rsidRPr="001F0B3B">
        <w:t xml:space="preserve"> user profiles. </w:t>
      </w:r>
    </w:p>
    <w:p w14:paraId="4519621D" w14:textId="77777777" w:rsidR="001F0B3B" w:rsidRDefault="001F0B3B" w:rsidP="001F0B3B">
      <w:pPr>
        <w:pStyle w:val="Details"/>
        <w:ind w:left="720"/>
        <w:jc w:val="both"/>
      </w:pPr>
    </w:p>
    <w:p w14:paraId="79D5CED8" w14:textId="59EF9A16" w:rsidR="001F0B3B" w:rsidRDefault="001F0B3B" w:rsidP="001F0B3B">
      <w:pPr>
        <w:pStyle w:val="Details"/>
        <w:ind w:left="720"/>
        <w:jc w:val="both"/>
      </w:pPr>
      <w:r>
        <w:t>Q4. How we can authenticate a vehicle owner or firm?</w:t>
      </w:r>
    </w:p>
    <w:p w14:paraId="20348746" w14:textId="77777777" w:rsidR="001F0B3B" w:rsidRDefault="001F0B3B" w:rsidP="001F0B3B">
      <w:pPr>
        <w:pStyle w:val="Details"/>
        <w:ind w:left="720"/>
        <w:jc w:val="both"/>
      </w:pPr>
      <w:r>
        <w:tab/>
        <w:t>The system must have the facility to collect license, insurance details and necessary documents.</w:t>
      </w:r>
    </w:p>
    <w:p w14:paraId="3000A9CC" w14:textId="77777777" w:rsidR="001F0B3B" w:rsidRDefault="001F0B3B" w:rsidP="001F0B3B">
      <w:pPr>
        <w:pStyle w:val="Details"/>
        <w:ind w:left="720"/>
        <w:jc w:val="both"/>
      </w:pPr>
    </w:p>
    <w:p w14:paraId="78D48DB8" w14:textId="77777777" w:rsidR="001F0B3B" w:rsidRDefault="001F0B3B" w:rsidP="001F0B3B">
      <w:pPr>
        <w:pStyle w:val="Details"/>
        <w:ind w:left="720"/>
        <w:jc w:val="both"/>
      </w:pPr>
      <w:r>
        <w:t>Q5. Do you think that the variation in fuel price may affect the rental system?</w:t>
      </w:r>
    </w:p>
    <w:p w14:paraId="4C1B99FF" w14:textId="27DC2C74" w:rsidR="001F0B3B" w:rsidRDefault="001F0B3B" w:rsidP="001F0B3B">
      <w:pPr>
        <w:pStyle w:val="Details"/>
        <w:ind w:left="720"/>
        <w:jc w:val="both"/>
      </w:pPr>
      <w:r>
        <w:tab/>
        <w:t>Of course not</w:t>
      </w:r>
      <w:r w:rsidR="00D57B10">
        <w:t>. The one who need the vehicle will book the vehicle without considering the fuel price.</w:t>
      </w:r>
    </w:p>
    <w:p w14:paraId="44A23548" w14:textId="77777777" w:rsidR="00D57B10" w:rsidRDefault="00D57B10" w:rsidP="001F0B3B">
      <w:pPr>
        <w:pStyle w:val="Details"/>
        <w:ind w:left="720"/>
        <w:jc w:val="both"/>
      </w:pPr>
    </w:p>
    <w:p w14:paraId="1DE2EE83" w14:textId="3EB0F11F" w:rsidR="00D57B10" w:rsidRDefault="00D57B10" w:rsidP="001F0B3B">
      <w:pPr>
        <w:pStyle w:val="Details"/>
        <w:ind w:left="720"/>
        <w:jc w:val="both"/>
      </w:pPr>
      <w:r>
        <w:t>Q6. How we can attract users to our system?</w:t>
      </w:r>
    </w:p>
    <w:p w14:paraId="657E708E" w14:textId="7E2A8D39" w:rsidR="00D57B10" w:rsidRDefault="00D57B10" w:rsidP="001F0B3B">
      <w:pPr>
        <w:pStyle w:val="Details"/>
        <w:ind w:left="720"/>
        <w:jc w:val="both"/>
      </w:pPr>
      <w:r>
        <w:tab/>
        <w:t>The system must provide large available vehicle for rent and also the system must have a good search facility including all necessary details needed for the user.</w:t>
      </w:r>
    </w:p>
    <w:p w14:paraId="66E87056" w14:textId="77777777" w:rsidR="00D57B10" w:rsidRDefault="00D57B10" w:rsidP="001F0B3B">
      <w:pPr>
        <w:pStyle w:val="Details"/>
        <w:ind w:left="720"/>
        <w:jc w:val="both"/>
      </w:pPr>
    </w:p>
    <w:p w14:paraId="4178CFD3" w14:textId="1BE1E82D" w:rsidR="00D57B10" w:rsidRDefault="00D57B10" w:rsidP="001F0B3B">
      <w:pPr>
        <w:pStyle w:val="Details"/>
        <w:ind w:left="720"/>
        <w:jc w:val="both"/>
      </w:pPr>
      <w:r>
        <w:t>Q7. What is your opinion about the payment system for booking a vehicle?</w:t>
      </w:r>
    </w:p>
    <w:p w14:paraId="75DC6496" w14:textId="77777777" w:rsidR="00F536AB" w:rsidRDefault="00D57B10" w:rsidP="001F0B3B">
      <w:pPr>
        <w:pStyle w:val="Details"/>
        <w:ind w:left="720"/>
        <w:jc w:val="both"/>
      </w:pPr>
      <w:r>
        <w:tab/>
        <w:t xml:space="preserve">The system must provide </w:t>
      </w:r>
      <w:r w:rsidR="00F536AB">
        <w:t>both online and offline payment facility. The system provide debit card and credit card payment facility to users who wish to done their payment online and also it must have a facility for done payment offline.</w:t>
      </w:r>
    </w:p>
    <w:p w14:paraId="17E2AA61" w14:textId="77777777" w:rsidR="00F536AB" w:rsidRDefault="00F536AB" w:rsidP="001F0B3B">
      <w:pPr>
        <w:pStyle w:val="Details"/>
        <w:ind w:left="720"/>
        <w:jc w:val="both"/>
      </w:pPr>
    </w:p>
    <w:p w14:paraId="3EFACD2E" w14:textId="163B774B" w:rsidR="00F536AB" w:rsidRDefault="00F536AB" w:rsidP="001F0B3B">
      <w:pPr>
        <w:pStyle w:val="Details"/>
        <w:ind w:left="720"/>
        <w:jc w:val="both"/>
      </w:pPr>
      <w:r>
        <w:t>Q8. What are the factors that checked by the customer before book a vehicle?</w:t>
      </w:r>
    </w:p>
    <w:p w14:paraId="2761CEB9" w14:textId="77777777" w:rsidR="00F536AB" w:rsidRDefault="00F536AB" w:rsidP="001F0B3B">
      <w:pPr>
        <w:pStyle w:val="Details"/>
        <w:ind w:left="720"/>
        <w:jc w:val="both"/>
      </w:pPr>
      <w:r>
        <w:tab/>
        <w:t>The main factors include car model, year of manufacture, fuel type, vehicle condition and price.</w:t>
      </w:r>
    </w:p>
    <w:p w14:paraId="4E377FCC" w14:textId="77777777" w:rsidR="00F536AB" w:rsidRDefault="00F536AB" w:rsidP="001F0B3B">
      <w:pPr>
        <w:pStyle w:val="Details"/>
        <w:ind w:left="720"/>
        <w:jc w:val="both"/>
      </w:pPr>
    </w:p>
    <w:p w14:paraId="76852DB4" w14:textId="77777777" w:rsidR="00F71797" w:rsidRDefault="00F71797" w:rsidP="001F0B3B">
      <w:pPr>
        <w:pStyle w:val="Details"/>
        <w:ind w:left="720"/>
        <w:jc w:val="both"/>
      </w:pPr>
    </w:p>
    <w:p w14:paraId="6E374C12" w14:textId="77777777" w:rsidR="00F71797" w:rsidRDefault="00F71797" w:rsidP="001F0B3B">
      <w:pPr>
        <w:pStyle w:val="Details"/>
        <w:ind w:left="720"/>
        <w:jc w:val="both"/>
      </w:pPr>
    </w:p>
    <w:p w14:paraId="5A6E4E24" w14:textId="77777777" w:rsidR="00F71797" w:rsidRDefault="00F71797" w:rsidP="001F0B3B">
      <w:pPr>
        <w:pStyle w:val="Details"/>
        <w:ind w:left="720"/>
        <w:jc w:val="both"/>
      </w:pPr>
    </w:p>
    <w:p w14:paraId="0FE109EF" w14:textId="77777777" w:rsidR="00F536AB" w:rsidRDefault="00F536AB" w:rsidP="001F0B3B">
      <w:pPr>
        <w:pStyle w:val="Details"/>
        <w:ind w:left="720"/>
        <w:jc w:val="both"/>
      </w:pPr>
      <w:bookmarkStart w:id="0" w:name="_GoBack"/>
      <w:bookmarkEnd w:id="0"/>
      <w:r>
        <w:t>Q9. Does the system is feasible in your opinion?</w:t>
      </w:r>
    </w:p>
    <w:p w14:paraId="52C99EE7" w14:textId="089EA81F" w:rsidR="00D57B10" w:rsidRDefault="00F536AB" w:rsidP="001F0B3B">
      <w:pPr>
        <w:pStyle w:val="Details"/>
        <w:ind w:left="720"/>
        <w:jc w:val="both"/>
      </w:pPr>
      <w:r>
        <w:t xml:space="preserve"> </w:t>
      </w:r>
      <w:r>
        <w:tab/>
        <w:t>Of course.  When the system become online the users can easily find available vehicle details and perform the needed operation from anywhere in the work. And also internet is free to use.</w:t>
      </w:r>
    </w:p>
    <w:p w14:paraId="2D03DF6A" w14:textId="77777777" w:rsidR="00F536AB" w:rsidRDefault="00F536AB" w:rsidP="001F0B3B">
      <w:pPr>
        <w:pStyle w:val="Details"/>
        <w:ind w:left="720"/>
        <w:jc w:val="both"/>
      </w:pPr>
    </w:p>
    <w:p w14:paraId="44E044A6" w14:textId="2B2DEAA5" w:rsidR="00F536AB" w:rsidRDefault="00F536AB" w:rsidP="00F536AB">
      <w:pPr>
        <w:pStyle w:val="Details"/>
        <w:ind w:left="720"/>
        <w:jc w:val="both"/>
      </w:pPr>
      <w:r>
        <w:t xml:space="preserve">Q10. </w:t>
      </w:r>
      <w:r w:rsidR="00427698">
        <w:t>Does the system should provide a driver facility for rental cars? What’s your opinion?</w:t>
      </w:r>
    </w:p>
    <w:p w14:paraId="00B7EDE4" w14:textId="0BF80B0D" w:rsidR="00427698" w:rsidRDefault="00427698" w:rsidP="00F536AB">
      <w:pPr>
        <w:pStyle w:val="Details"/>
        <w:ind w:left="720"/>
        <w:jc w:val="both"/>
      </w:pPr>
      <w:r>
        <w:tab/>
        <w:t>It is a good idea. If the customer need a driver and it can be done to the system then it became awesome. It will be much better if the customer can choose the driver based on their age.</w:t>
      </w:r>
    </w:p>
    <w:p w14:paraId="38E03257" w14:textId="77777777" w:rsidR="00427698" w:rsidRPr="007A1506" w:rsidRDefault="00427698" w:rsidP="00F536AB">
      <w:pPr>
        <w:pStyle w:val="Details"/>
        <w:ind w:left="720"/>
        <w:jc w:val="both"/>
      </w:pP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2F8DB" w14:textId="77777777" w:rsidR="00E325B0" w:rsidRDefault="00E325B0">
      <w:pPr>
        <w:spacing w:after="0" w:line="240" w:lineRule="auto"/>
      </w:pPr>
      <w:r>
        <w:separator/>
      </w:r>
    </w:p>
  </w:endnote>
  <w:endnote w:type="continuationSeparator" w:id="0">
    <w:p w14:paraId="2F432066" w14:textId="77777777" w:rsidR="00E325B0" w:rsidRDefault="00E3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B3D48" w14:textId="77777777" w:rsidR="00E325B0" w:rsidRDefault="00E325B0">
      <w:pPr>
        <w:spacing w:after="0" w:line="240" w:lineRule="auto"/>
      </w:pPr>
      <w:r>
        <w:separator/>
      </w:r>
    </w:p>
  </w:footnote>
  <w:footnote w:type="continuationSeparator" w:id="0">
    <w:p w14:paraId="549D201D" w14:textId="77777777" w:rsidR="00E325B0" w:rsidRDefault="00E32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26BF5" w14:textId="77777777" w:rsidR="007A1506" w:rsidRDefault="007A1506">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C3C92"/>
    <w:rsid w:val="001F0B3B"/>
    <w:rsid w:val="002569B5"/>
    <w:rsid w:val="002D1060"/>
    <w:rsid w:val="002E0B9C"/>
    <w:rsid w:val="002E6287"/>
    <w:rsid w:val="002F36F0"/>
    <w:rsid w:val="00303AE1"/>
    <w:rsid w:val="00385963"/>
    <w:rsid w:val="003949BD"/>
    <w:rsid w:val="003C4888"/>
    <w:rsid w:val="00427698"/>
    <w:rsid w:val="004D61A7"/>
    <w:rsid w:val="00524B92"/>
    <w:rsid w:val="005257A4"/>
    <w:rsid w:val="0053630E"/>
    <w:rsid w:val="0055231C"/>
    <w:rsid w:val="005535E2"/>
    <w:rsid w:val="00560F76"/>
    <w:rsid w:val="0057184E"/>
    <w:rsid w:val="00591FFE"/>
    <w:rsid w:val="005A7BA5"/>
    <w:rsid w:val="00605D6B"/>
    <w:rsid w:val="00697FD6"/>
    <w:rsid w:val="006B7784"/>
    <w:rsid w:val="006F16F0"/>
    <w:rsid w:val="007520BE"/>
    <w:rsid w:val="00754ABC"/>
    <w:rsid w:val="007A1506"/>
    <w:rsid w:val="00830070"/>
    <w:rsid w:val="00870CE7"/>
    <w:rsid w:val="0093539A"/>
    <w:rsid w:val="0094030A"/>
    <w:rsid w:val="00A448C1"/>
    <w:rsid w:val="00A57CE9"/>
    <w:rsid w:val="00A83459"/>
    <w:rsid w:val="00AA7AA0"/>
    <w:rsid w:val="00AB4981"/>
    <w:rsid w:val="00AE54A7"/>
    <w:rsid w:val="00AE6A4C"/>
    <w:rsid w:val="00B43495"/>
    <w:rsid w:val="00B70211"/>
    <w:rsid w:val="00BA5423"/>
    <w:rsid w:val="00C84D21"/>
    <w:rsid w:val="00CA6B4F"/>
    <w:rsid w:val="00D0550B"/>
    <w:rsid w:val="00D57B10"/>
    <w:rsid w:val="00DA4A43"/>
    <w:rsid w:val="00DA5BEB"/>
    <w:rsid w:val="00DE395C"/>
    <w:rsid w:val="00E2411A"/>
    <w:rsid w:val="00E325B0"/>
    <w:rsid w:val="00E37225"/>
    <w:rsid w:val="00E51439"/>
    <w:rsid w:val="00E6492A"/>
    <w:rsid w:val="00EB1495"/>
    <w:rsid w:val="00EC72EC"/>
    <w:rsid w:val="00EF36A5"/>
    <w:rsid w:val="00F06B9C"/>
    <w:rsid w:val="00F536AB"/>
    <w:rsid w:val="00F71797"/>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4C9DCBF3C74FE09E520AADD3302229"/>
        <w:category>
          <w:name w:val="General"/>
          <w:gallery w:val="placeholder"/>
        </w:category>
        <w:types>
          <w:type w:val="bbPlcHdr"/>
        </w:types>
        <w:behaviors>
          <w:behavior w:val="content"/>
        </w:behaviors>
        <w:guid w:val="{A40AB946-299E-4433-8458-820B52F96620}"/>
      </w:docPartPr>
      <w:docPartBody>
        <w:p w:rsidR="00502BBF" w:rsidRDefault="00FF7D08" w:rsidP="00FF7D08">
          <w:pPr>
            <w:pStyle w:val="C14C9DCBF3C74FE09E520AADD3302229"/>
          </w:pPr>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08"/>
    <w:rsid w:val="003E2971"/>
    <w:rsid w:val="00502BBF"/>
    <w:rsid w:val="00AA1B6F"/>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D08"/>
    <w:rPr>
      <w:color w:val="808080"/>
    </w:rPr>
  </w:style>
  <w:style w:type="paragraph" w:customStyle="1" w:styleId="C14C9DCBF3C74FE09E520AADD3302229">
    <w:name w:val="C14C9DCBF3C74FE09E520AADD3302229"/>
    <w:rsid w:val="00FF7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2019-02-02T04:26:00Z</dcterms:created>
  <dcterms:modified xsi:type="dcterms:W3CDTF">2019-02-06T14:37:00Z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